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005" w:rsidRDefault="0077708D" w:rsidP="00726A93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.25pt;margin-top:-68.35pt;width:63.75pt;height:57.75pt;z-index:251661312" stroked="f">
            <v:textbox>
              <w:txbxContent>
                <w:p w:rsidR="000C7CAD" w:rsidRDefault="000C7CAD"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 wp14:anchorId="667BCBE2" wp14:editId="36498AF3">
                        <wp:extent cx="617220" cy="55014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7220" cy="5501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  <w:szCs w:val="22"/>
          <w:lang w:eastAsia="zh-TW" w:bidi="ar-SA"/>
        </w:rPr>
        <w:pict>
          <v:shape id="_x0000_s1038" type="#_x0000_t202" style="position:absolute;margin-left:362.25pt;margin-top:36pt;width:206.55pt;height:211.5pt;z-index:-251656192;mso-position-horizontal-relative:page;mso-position-vertical-relative:page;mso-width-relative:margin;mso-height-relative:margin" wrapcoords="-79 0 -79 21523 21600 21523 21600 0 -79 0" stroked="f" strokecolor="#eeece1" strokeweight=".1pt">
            <v:stroke dashstyle="dash"/>
            <v:textbox style="mso-next-textbox:#_x0000_s1038">
              <w:txbxContent>
                <w:p w:rsidR="00743C63" w:rsidRDefault="00743C63" w:rsidP="00726A93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Default="000C7CAD" w:rsidP="000C7CAD">
                  <w:pPr>
                    <w:bidi w:val="0"/>
                    <w:rPr>
                      <w:noProof/>
                      <w:sz w:val="22"/>
                      <w:szCs w:val="22"/>
                      <w:lang w:eastAsia="en-US"/>
                    </w:rPr>
                  </w:pPr>
                </w:p>
                <w:p w:rsidR="000C7CAD" w:rsidRPr="000C7CAD" w:rsidRDefault="000C7CAD" w:rsidP="000C7CAD">
                  <w:pPr>
                    <w:bidi w:val="0"/>
                    <w:rPr>
                      <w:rFonts w:ascii="Arial" w:hAnsi="Arial" w:cs="Arial"/>
                      <w:noProof/>
                      <w:sz w:val="22"/>
                      <w:szCs w:val="22"/>
                      <w:lang w:eastAsia="en-US"/>
                    </w:rPr>
                  </w:pPr>
                  <w:r w:rsidRPr="000C7CAD">
                    <w:rPr>
                      <w:rFonts w:ascii="Arial" w:hAnsi="Arial" w:cs="Arial"/>
                      <w:noProof/>
                      <w:sz w:val="22"/>
                      <w:szCs w:val="22"/>
                      <w:lang w:eastAsia="en-US"/>
                    </w:rPr>
                    <w:t>{{ today() }}</w:t>
                  </w:r>
                </w:p>
              </w:txbxContent>
            </v:textbox>
            <w10:wrap type="tight" anchorx="page" anchory="margin"/>
          </v:shape>
        </w:pict>
      </w:r>
    </w:p>
    <w:p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:rsidR="00726A93" w:rsidRDefault="00726A93" w:rsidP="00743C63">
      <w:pPr>
        <w:bidi w:val="0"/>
        <w:spacing w:line="276" w:lineRule="auto"/>
        <w:rPr>
          <w:noProof/>
          <w:sz w:val="22"/>
          <w:szCs w:val="22"/>
          <w:lang w:eastAsia="en-US"/>
        </w:rPr>
      </w:pPr>
    </w:p>
    <w:p w:rsidR="000C7CAD" w:rsidRDefault="0077708D" w:rsidP="000C7CAD">
      <w:pPr>
        <w:bidi w:val="0"/>
        <w:spacing w:line="276" w:lineRule="auto"/>
        <w:rPr>
          <w:rFonts w:ascii="Arial" w:hAnsi="Arial" w:cs="Arial"/>
          <w:b/>
          <w:noProof/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/>
        </w:rPr>
        <w:pict>
          <v:group id="_x0000_s1036" style="position:absolute;margin-left:27.35pt;margin-top:12.25pt;width:324pt;height:80.65pt;z-index:-251658240;mso-position-horizontal-relative:page;mso-position-vertical-relative:page" coordorigin="547,245" coordsize="6480,1613" wrapcoords="-50 0 -50 21400 21600 21400 21600 0 -50 0">
            <v:rect id="_x0000_s1031" style="position:absolute;left:547;top:245;width:6480;height:1613;mso-position-horizontal-relative:page;mso-position-vertical-relative:page" stroked="f" strokecolor="#dbe5f1" strokeweight=".5pt">
              <v:shadow color="#868686"/>
            </v:rect>
            <v:shape id="_x0000_s1033" type="#_x0000_t202" style="position:absolute;left:720;top:720;width:4680;height:1138;mso-position-horizontal-relative:page;mso-position-vertical-relative:page" stroked="f" strokecolor="#f2f2f2" strokeweight=".5pt">
              <v:shadow color="#868686"/>
              <v:textbox style="mso-next-textbox:#_x0000_s1033" inset=".72pt,.72pt,.72pt,.72pt">
                <w:txbxContent>
                  <w:p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Houston Volunteer Lawyers</w:t>
                    </w:r>
                  </w:p>
                  <w:p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1111 Bagby, Suite FLB 300</w:t>
                    </w:r>
                  </w:p>
                  <w:p w:rsidR="000C7CAD" w:rsidRDefault="000C7CAD" w:rsidP="000C7CAD">
                    <w:pPr>
                      <w:pStyle w:val="EnvelopeReturn"/>
                      <w:spacing w:after="0" w:line="240" w:lineRule="auto"/>
                      <w:ind w:left="720" w:firstLine="720"/>
                    </w:pPr>
                    <w:r>
                      <w:t>Houston, TX 77002</w:t>
                    </w:r>
                  </w:p>
                  <w:p w:rsidR="00743C63" w:rsidRPr="00DB39B2" w:rsidRDefault="00743C63" w:rsidP="00B534F2">
                    <w:pPr>
                      <w:bidi w:val="0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  <w10:wrap type="tight" anchorx="page" anchory="page"/>
            <w10:anchorlock/>
          </v:group>
        </w:pict>
      </w:r>
      <w:r>
        <w:rPr>
          <w:noProof/>
          <w:sz w:val="22"/>
          <w:szCs w:val="22"/>
          <w:lang w:eastAsia="en-US"/>
        </w:rPr>
        <w:pict>
          <v:group id="_x0000_s1035" style="position:absolute;margin-left:27.35pt;margin-top:138.25pt;width:324pt;height:80.65pt;z-index:-251659264;mso-position-horizontal-relative:page;mso-position-vertical-relative:page" coordorigin="547,2765" coordsize="6480,1613" wrapcoords="-50 0 -50 21400 21600 21400 21600 0 -50 0">
            <v:rect id="_x0000_s1032" style="position:absolute;left:547;top:2765;width:6480;height:1613;mso-position-horizontal-relative:page;mso-position-vertical-relative:page" stroked="f" strokecolor="black [3213]" strokeweight=".5pt">
              <v:shadow color="#868686"/>
            </v:rect>
            <v:shape id="_x0000_s1028" type="#_x0000_t202" alt="&#10;" style="position:absolute;left:720;top:2938;width:4680;height:1267;mso-position-horizontal-relative:page;mso-position-vertical-relative:page" stroked="f" strokecolor="black [3213]" strokeweight=".5pt">
              <v:shadow color="#868686"/>
              <v:textbox style="mso-next-textbox:#_x0000_s1028" inset=".72pt,.72pt,.72pt,.72pt">
                <w:txbxContent>
                  <w:p w:rsidR="000C7CAD" w:rsidRDefault="000C7CAD" w:rsidP="000C7CAD">
                    <w:pPr>
                      <w:bidi w:val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</w:pP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 xml:space="preserve">{{ </w:t>
                    </w:r>
                    <w:r w:rsidR="00CF4B19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pbadvocate</w:t>
                    </w: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 xml:space="preserve"> }}</w:t>
                    </w:r>
                  </w:p>
                  <w:p w:rsidR="00CF4B19" w:rsidRPr="000C7CAD" w:rsidRDefault="00CF4B19" w:rsidP="00CF4B19">
                    <w:pPr>
                      <w:bidi w:val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{{ pbadvocate.firm }}</w:t>
                    </w:r>
                  </w:p>
                  <w:p w:rsidR="00743C63" w:rsidRPr="00A272AC" w:rsidRDefault="000C7CAD" w:rsidP="000C7CAD">
                    <w:pPr>
                      <w:bidi w:val="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 xml:space="preserve">{{ </w:t>
                    </w:r>
                    <w:r w:rsidR="00CF4B19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pbadvocate</w:t>
                    </w:r>
                    <w:r w:rsidRPr="000C7CAD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</w:rPr>
                      <w:t>.address.block() }}</w:t>
                    </w:r>
                  </w:p>
                </w:txbxContent>
              </v:textbox>
            </v:shape>
            <w10:wrap type="tight" anchorx="page" anchory="page"/>
            <w10:anchorlock/>
          </v:group>
        </w:pict>
      </w:r>
      <w:r w:rsidR="000C7CAD" w:rsidRPr="000C7CAD">
        <w:t xml:space="preserve">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 xml:space="preserve">RE: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>{{ casenumber }} : {{ LPC }}</w:t>
      </w:r>
    </w:p>
    <w:p w:rsidR="00CF4B19" w:rsidRDefault="00CF4B19" w:rsidP="00CF4B19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{{ client }}</w:t>
      </w:r>
    </w:p>
    <w:p w:rsidR="00CF4B19" w:rsidRPr="000C7CAD" w:rsidRDefault="00CF4B19" w:rsidP="00766B30">
      <w:pPr>
        <w:bidi w:val="0"/>
        <w:spacing w:line="276" w:lineRule="auto"/>
        <w:rPr>
          <w:rFonts w:ascii="Arial" w:hAnsi="Arial" w:cs="Arial"/>
          <w:b/>
          <w:noProof/>
          <w:sz w:val="22"/>
          <w:szCs w:val="22"/>
          <w:lang w:eastAsia="en-US"/>
        </w:rPr>
      </w:pPr>
    </w:p>
    <w:p w:rsidR="00743C63" w:rsidRDefault="000C7CAD" w:rsidP="00766B30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 w:rsidRPr="000C7CAD">
        <w:rPr>
          <w:rFonts w:ascii="Arial" w:hAnsi="Arial" w:cs="Arial"/>
          <w:noProof/>
          <w:sz w:val="22"/>
          <w:szCs w:val="22"/>
          <w:lang w:eastAsia="en-US"/>
        </w:rPr>
        <w:t>{{p editted_letter }}</w:t>
      </w:r>
    </w:p>
    <w:p w:rsidR="00766B30" w:rsidRPr="000C7CAD" w:rsidRDefault="00766B30" w:rsidP="00766B30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bookmarkStart w:id="0" w:name="_GoBack"/>
      <w:bookmarkEnd w:id="0"/>
    </w:p>
    <w:sectPr w:rsidR="00766B30" w:rsidRPr="000C7CAD" w:rsidSect="00174FCD">
      <w:pgSz w:w="12240" w:h="15840" w:code="1"/>
      <w:pgMar w:top="720" w:right="864" w:bottom="720" w:left="720" w:header="706" w:footer="706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08D" w:rsidRDefault="0077708D" w:rsidP="006E7354">
      <w:r>
        <w:separator/>
      </w:r>
    </w:p>
  </w:endnote>
  <w:endnote w:type="continuationSeparator" w:id="0">
    <w:p w:rsidR="0077708D" w:rsidRDefault="0077708D" w:rsidP="006E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08D" w:rsidRDefault="0077708D" w:rsidP="006E7354">
      <w:r>
        <w:separator/>
      </w:r>
    </w:p>
  </w:footnote>
  <w:footnote w:type="continuationSeparator" w:id="0">
    <w:p w:rsidR="0077708D" w:rsidRDefault="0077708D" w:rsidP="006E7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7CAD"/>
    <w:rsid w:val="000C7CAD"/>
    <w:rsid w:val="000F1B22"/>
    <w:rsid w:val="000F6541"/>
    <w:rsid w:val="00174FCD"/>
    <w:rsid w:val="002334B6"/>
    <w:rsid w:val="00234A8D"/>
    <w:rsid w:val="00237224"/>
    <w:rsid w:val="0025503B"/>
    <w:rsid w:val="002B5E8C"/>
    <w:rsid w:val="002D12CE"/>
    <w:rsid w:val="002E2703"/>
    <w:rsid w:val="003325A4"/>
    <w:rsid w:val="00344656"/>
    <w:rsid w:val="00415082"/>
    <w:rsid w:val="00435199"/>
    <w:rsid w:val="00580F54"/>
    <w:rsid w:val="005A6010"/>
    <w:rsid w:val="00617EF5"/>
    <w:rsid w:val="00621543"/>
    <w:rsid w:val="006C2ACB"/>
    <w:rsid w:val="006E7354"/>
    <w:rsid w:val="00700B91"/>
    <w:rsid w:val="00726A93"/>
    <w:rsid w:val="00743C63"/>
    <w:rsid w:val="00746FC4"/>
    <w:rsid w:val="00766B30"/>
    <w:rsid w:val="0077708D"/>
    <w:rsid w:val="008C60E6"/>
    <w:rsid w:val="008F3AFB"/>
    <w:rsid w:val="0096506E"/>
    <w:rsid w:val="009B27E8"/>
    <w:rsid w:val="009C0852"/>
    <w:rsid w:val="009C46D7"/>
    <w:rsid w:val="009F3374"/>
    <w:rsid w:val="00A11FBC"/>
    <w:rsid w:val="00A272AC"/>
    <w:rsid w:val="00A42260"/>
    <w:rsid w:val="00A6415D"/>
    <w:rsid w:val="00AB4EA0"/>
    <w:rsid w:val="00AB7CEE"/>
    <w:rsid w:val="00B076D9"/>
    <w:rsid w:val="00B403C4"/>
    <w:rsid w:val="00B534F2"/>
    <w:rsid w:val="00BA2C90"/>
    <w:rsid w:val="00C05460"/>
    <w:rsid w:val="00C31839"/>
    <w:rsid w:val="00C3487E"/>
    <w:rsid w:val="00C45114"/>
    <w:rsid w:val="00CE0160"/>
    <w:rsid w:val="00CF4B19"/>
    <w:rsid w:val="00D13BF5"/>
    <w:rsid w:val="00D40ACD"/>
    <w:rsid w:val="00D87D60"/>
    <w:rsid w:val="00DB39B2"/>
    <w:rsid w:val="00DB6FBB"/>
    <w:rsid w:val="00DF342E"/>
    <w:rsid w:val="00E314E2"/>
    <w:rsid w:val="00ED5B94"/>
    <w:rsid w:val="00EF20F5"/>
    <w:rsid w:val="00F162C2"/>
    <w:rsid w:val="00F26632"/>
    <w:rsid w:val="00F80005"/>
    <w:rsid w:val="00FA4EFA"/>
    <w:rsid w:val="00FC4418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4C9E92F2"/>
  <w15:docId w15:val="{18532D9D-61E4-475F-99EE-175AA3C8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EA0"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73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7354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6E73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7354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743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C63"/>
    <w:rPr>
      <w:rFonts w:ascii="Tahoma" w:hAnsi="Tahoma" w:cs="Tahoma"/>
      <w:sz w:val="16"/>
      <w:szCs w:val="16"/>
      <w:lang w:eastAsia="ja-JP"/>
    </w:rPr>
  </w:style>
  <w:style w:type="paragraph" w:styleId="EnvelopeReturn">
    <w:name w:val="envelope return"/>
    <w:basedOn w:val="Normal"/>
    <w:rsid w:val="000C7CAD"/>
    <w:pPr>
      <w:bidi w:val="0"/>
      <w:spacing w:after="240" w:line="276" w:lineRule="auto"/>
    </w:pPr>
    <w:rPr>
      <w:rFonts w:ascii="Arial" w:eastAsia="Times New Roman" w:hAnsi="Arial" w:cs="Arial"/>
      <w:sz w:val="20"/>
      <w:szCs w:val="20"/>
      <w:lang w:eastAsia="en-US" w:bidi="ar-SA"/>
    </w:rPr>
  </w:style>
  <w:style w:type="paragraph" w:styleId="EnvelopeAddress">
    <w:name w:val="envelope address"/>
    <w:basedOn w:val="Normal"/>
    <w:semiHidden/>
    <w:unhideWhenUsed/>
    <w:rsid w:val="000C7CA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CF4B19"/>
    <w:rPr>
      <w:rFonts w:ascii="Arial" w:eastAsia="Times New Roman" w:hAnsi="Arial" w:cs="Arial"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.hofrichter\AppData\Local\Temp\Temp1_PostalMethods_Template.zip\PostalMethods_DoubleWindow_Templat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PostalMethods_DoubleWindow_Template4.dotx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PostalMethods Template</vt:lpstr>
    </vt:vector>
  </TitlesOfParts>
  <Company>PostalMethods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PostalMethods Template</dc:title>
  <dc:subject>Templates to be used when sending letters via PostalMethods using the #10 double window envelope</dc:subject>
  <dc:creator>Michael Hofrichter</dc:creator>
  <cp:keywords>PostalMethods, letters, template</cp:keywords>
  <dc:description>Version 4</dc:description>
  <cp:lastModifiedBy>Michael Hofrichter</cp:lastModifiedBy>
  <cp:revision>3</cp:revision>
  <cp:lastPrinted>2009-02-19T13:38:00Z</cp:lastPrinted>
  <dcterms:created xsi:type="dcterms:W3CDTF">2020-03-16T18:48:00Z</dcterms:created>
  <dcterms:modified xsi:type="dcterms:W3CDTF">2020-03-16T19:19:00Z</dcterms:modified>
</cp:coreProperties>
</file>