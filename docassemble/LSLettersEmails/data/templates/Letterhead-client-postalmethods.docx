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67B" w:rsidRDefault="00BC467B"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071AD624" wp14:editId="2B95E4A4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2971800" cy="722630"/>
                <wp:effectExtent l="0" t="0" r="0" b="127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722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C467B" w:rsidRDefault="00BC467B" w:rsidP="00BC467B">
                            <w:pPr>
                              <w:pStyle w:val="EnvelopeReturn"/>
                              <w:spacing w:after="0" w:line="240" w:lineRule="auto"/>
                              <w:ind w:left="720" w:firstLine="720"/>
                            </w:pPr>
                            <w:r>
                              <w:t>Hou</w:t>
                            </w:r>
                            <w:bookmarkStart w:id="0" w:name="_GoBack"/>
                            <w:r>
                              <w:t>ston Volunteer Lawyers</w:t>
                            </w:r>
                          </w:p>
                          <w:p w:rsidR="00BC467B" w:rsidRDefault="00BC467B" w:rsidP="00BC467B">
                            <w:pPr>
                              <w:pStyle w:val="EnvelopeReturn"/>
                              <w:spacing w:after="0" w:line="240" w:lineRule="auto"/>
                              <w:ind w:left="720" w:firstLine="720"/>
                            </w:pPr>
                            <w:r>
                              <w:t xml:space="preserve">1111 </w:t>
                            </w:r>
                            <w:proofErr w:type="spellStart"/>
                            <w:r>
                              <w:t>Bagby</w:t>
                            </w:r>
                            <w:proofErr w:type="spellEnd"/>
                            <w:r>
                              <w:t>, Suite F</w:t>
                            </w:r>
                            <w:bookmarkEnd w:id="0"/>
                            <w:r>
                              <w:t>LB 300</w:t>
                            </w:r>
                          </w:p>
                          <w:p w:rsidR="00BC467B" w:rsidRDefault="00BC467B" w:rsidP="00BC467B">
                            <w:pPr>
                              <w:pStyle w:val="EnvelopeReturn"/>
                              <w:spacing w:after="0" w:line="240" w:lineRule="auto"/>
                              <w:ind w:left="720" w:firstLine="720"/>
                            </w:pPr>
                            <w:r>
                              <w:t>Houston, TX 77002</w:t>
                            </w:r>
                          </w:p>
                          <w:p w:rsidR="00BC467B" w:rsidRPr="00DB39B2" w:rsidRDefault="00BC467B" w:rsidP="00BC467B"/>
                        </w:txbxContent>
                      </wps:txbx>
                      <wps:bodyPr rot="0" vert="horz" wrap="square" lIns="9144" tIns="9144" rIns="9144" bIns="9144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1AD62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3.7pt;width:234pt;height:56.9pt;z-index:251660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" stroked="f" strokecolor="#f2f2f2" strokeweight=".5pt">
                <v:shadow color="#868686"/>
                <v:textbox inset=".72pt,.72pt,.72pt,.72pt">
                  <w:txbxContent>
                    <w:p w:rsidR="00BC467B" w:rsidRDefault="00BC467B" w:rsidP="00BC467B">
                      <w:pPr>
                        <w:pStyle w:val="EnvelopeReturn"/>
                        <w:spacing w:after="0" w:line="240" w:lineRule="auto"/>
                        <w:ind w:left="720" w:firstLine="720"/>
                      </w:pPr>
                      <w:r>
                        <w:t>Hou</w:t>
                      </w:r>
                      <w:bookmarkStart w:id="1" w:name="_GoBack"/>
                      <w:r>
                        <w:t>ston Volunteer Lawyers</w:t>
                      </w:r>
                    </w:p>
                    <w:p w:rsidR="00BC467B" w:rsidRDefault="00BC467B" w:rsidP="00BC467B">
                      <w:pPr>
                        <w:pStyle w:val="EnvelopeReturn"/>
                        <w:spacing w:after="0" w:line="240" w:lineRule="auto"/>
                        <w:ind w:left="720" w:firstLine="720"/>
                      </w:pPr>
                      <w:r>
                        <w:t xml:space="preserve">1111 </w:t>
                      </w:r>
                      <w:proofErr w:type="spellStart"/>
                      <w:r>
                        <w:t>Bagby</w:t>
                      </w:r>
                      <w:proofErr w:type="spellEnd"/>
                      <w:r>
                        <w:t>, Suite F</w:t>
                      </w:r>
                      <w:bookmarkEnd w:id="1"/>
                      <w:r>
                        <w:t>LB 300</w:t>
                      </w:r>
                    </w:p>
                    <w:p w:rsidR="00BC467B" w:rsidRDefault="00BC467B" w:rsidP="00BC467B">
                      <w:pPr>
                        <w:pStyle w:val="EnvelopeReturn"/>
                        <w:spacing w:after="0" w:line="240" w:lineRule="auto"/>
                        <w:ind w:left="720" w:firstLine="720"/>
                      </w:pPr>
                      <w:r>
                        <w:t>Houston, TX 77002</w:t>
                      </w:r>
                    </w:p>
                    <w:p w:rsidR="00BC467B" w:rsidRPr="00DB39B2" w:rsidRDefault="00BC467B" w:rsidP="00BC467B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AE051E" wp14:editId="7607508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09625" cy="733425"/>
                <wp:effectExtent l="0" t="0" r="0" b="1905"/>
                <wp:wrapNone/>
                <wp:docPr id="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467B" w:rsidRDefault="00BC467B" w:rsidP="00BC46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C4FE94" wp14:editId="1A674717">
                                  <wp:extent cx="617220" cy="550141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7220" cy="5501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E051E" id="Text Box 15" o:spid="_x0000_s1027" type="#_x0000_t202" style="position:absolute;margin-left:0;margin-top:0;width:63.75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" stroked="f">
                <v:textbox>
                  <w:txbxContent>
                    <w:p w:rsidR="00BC467B" w:rsidRDefault="00BC467B" w:rsidP="00BC467B">
                      <w:r>
                        <w:rPr>
                          <w:noProof/>
                        </w:rPr>
                        <w:drawing>
                          <wp:inline distT="0" distB="0" distL="0" distR="0" wp14:anchorId="42C4FE94" wp14:editId="1A674717">
                            <wp:extent cx="617220" cy="550141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7220" cy="5501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C467B" w:rsidRPr="00BC467B" w:rsidRDefault="00BC467B" w:rsidP="00BC467B"/>
    <w:p w:rsidR="00BC467B" w:rsidRDefault="00BC467B" w:rsidP="00BC467B"/>
    <w:p w:rsidR="00DB03B7" w:rsidRDefault="00DB03B7" w:rsidP="00BC467B"/>
    <w:p w:rsidR="00BC467B" w:rsidRDefault="00614EF7" w:rsidP="00BC467B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C80585" wp14:editId="65886A19">
                <wp:simplePos x="0" y="0"/>
                <wp:positionH relativeFrom="column">
                  <wp:posOffset>0</wp:posOffset>
                </wp:positionH>
                <wp:positionV relativeFrom="paragraph">
                  <wp:posOffset>229235</wp:posOffset>
                </wp:positionV>
                <wp:extent cx="3886200" cy="9144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467B" w:rsidRDefault="00BC467B" w:rsidP="00BC467B">
                            <w:pPr>
                              <w:pStyle w:val="NoSpacing"/>
                            </w:pPr>
                            <w:r>
                              <w:t>{</w:t>
                            </w:r>
                            <w:proofErr w:type="gramStart"/>
                            <w:r>
                              <w:t>{ client</w:t>
                            </w:r>
                            <w:proofErr w:type="gramEnd"/>
                            <w:r>
                              <w:t xml:space="preserve"> }}</w:t>
                            </w:r>
                          </w:p>
                          <w:p w:rsidR="00BC467B" w:rsidRDefault="00BC467B" w:rsidP="00BC467B">
                            <w:pPr>
                              <w:pStyle w:val="NoSpacing"/>
                            </w:pPr>
                            <w:r>
                              <w:t>{</w:t>
                            </w:r>
                            <w:proofErr w:type="gramStart"/>
                            <w:r>
                              <w:t xml:space="preserve">{ </w:t>
                            </w:r>
                            <w:proofErr w:type="spellStart"/>
                            <w:r>
                              <w:t>client.address.block</w:t>
                            </w:r>
                            <w:proofErr w:type="spellEnd"/>
                            <w:proofErr w:type="gramEnd"/>
                            <w:r>
                              <w:t>()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80585" id="Text Box 2" o:spid="_x0000_s1028" type="#_x0000_t202" style="position:absolute;left:0;text-align:left;margin-left:0;margin-top:18.05pt;width:306pt;height:1in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" stroked="f">
                <v:textbox>
                  <w:txbxContent>
                    <w:p w:rsidR="00BC467B" w:rsidRDefault="00BC467B" w:rsidP="00BC467B">
                      <w:pPr>
                        <w:pStyle w:val="NoSpacing"/>
                      </w:pPr>
                      <w:r>
                        <w:t>{</w:t>
                      </w:r>
                      <w:proofErr w:type="gramStart"/>
                      <w:r>
                        <w:t>{ client</w:t>
                      </w:r>
                      <w:proofErr w:type="gramEnd"/>
                      <w:r>
                        <w:t xml:space="preserve"> }}</w:t>
                      </w:r>
                    </w:p>
                    <w:p w:rsidR="00BC467B" w:rsidRDefault="00BC467B" w:rsidP="00BC467B">
                      <w:pPr>
                        <w:pStyle w:val="NoSpacing"/>
                      </w:pPr>
                      <w:r>
                        <w:t>{</w:t>
                      </w:r>
                      <w:proofErr w:type="gramStart"/>
                      <w:r>
                        <w:t xml:space="preserve">{ </w:t>
                      </w:r>
                      <w:proofErr w:type="spellStart"/>
                      <w:r>
                        <w:t>client.address.block</w:t>
                      </w:r>
                      <w:proofErr w:type="spellEnd"/>
                      <w:proofErr w:type="gramEnd"/>
                      <w:r>
                        <w:t>()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C467B" w:rsidRDefault="00BC467B" w:rsidP="00BC467B">
      <w:pPr>
        <w:ind w:firstLine="720"/>
      </w:pPr>
    </w:p>
    <w:p w:rsidR="00BC467B" w:rsidRDefault="00BC467B" w:rsidP="00BC467B">
      <w:pPr>
        <w:ind w:firstLine="720"/>
      </w:pPr>
    </w:p>
    <w:p w:rsidR="00BC467B" w:rsidRDefault="00BC467B" w:rsidP="00BC467B">
      <w:pPr>
        <w:ind w:firstLine="720"/>
      </w:pPr>
    </w:p>
    <w:p w:rsidR="00BC467B" w:rsidRDefault="00BC467B" w:rsidP="00BC467B">
      <w:pPr>
        <w:rPr>
          <w:rFonts w:ascii="Arial" w:hAnsi="Arial" w:cs="Arial"/>
          <w:noProof/>
        </w:rPr>
      </w:pPr>
      <w:r w:rsidRPr="000C7CAD">
        <w:rPr>
          <w:rFonts w:ascii="Arial" w:hAnsi="Arial" w:cs="Arial"/>
          <w:noProof/>
        </w:rPr>
        <w:t>{{ today() }}</w:t>
      </w:r>
    </w:p>
    <w:p w:rsidR="00BC467B" w:rsidRDefault="00BC467B" w:rsidP="00BC467B">
      <w:pPr>
        <w:rPr>
          <w:rFonts w:ascii="Arial" w:hAnsi="Arial" w:cs="Arial"/>
          <w:noProof/>
        </w:rPr>
      </w:pPr>
    </w:p>
    <w:p w:rsidR="00BC467B" w:rsidRPr="00BC467B" w:rsidRDefault="00BC467B" w:rsidP="00BC467B">
      <w:pPr>
        <w:rPr>
          <w:rFonts w:ascii="Arial" w:hAnsi="Arial" w:cs="Arial"/>
          <w:b/>
          <w:noProof/>
        </w:rPr>
      </w:pPr>
      <w:r w:rsidRPr="00BC467B">
        <w:rPr>
          <w:rFonts w:ascii="Arial" w:hAnsi="Arial" w:cs="Arial"/>
          <w:noProof/>
        </w:rPr>
        <w:tab/>
      </w:r>
      <w:r w:rsidRPr="00BC467B">
        <w:rPr>
          <w:rFonts w:ascii="Arial" w:hAnsi="Arial" w:cs="Arial"/>
          <w:b/>
          <w:noProof/>
        </w:rPr>
        <w:t xml:space="preserve">RE: </w:t>
      </w:r>
      <w:r w:rsidRPr="00BC467B">
        <w:rPr>
          <w:rFonts w:ascii="Arial" w:hAnsi="Arial" w:cs="Arial"/>
          <w:b/>
          <w:noProof/>
        </w:rPr>
        <w:tab/>
        <w:t>{{ casenumber }} : {{ LPC }}</w:t>
      </w:r>
    </w:p>
    <w:p w:rsidR="00BC467B" w:rsidRPr="00BC467B" w:rsidRDefault="00BC467B" w:rsidP="00BC467B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{{p editted_letter }}</w:t>
      </w:r>
    </w:p>
    <w:sectPr w:rsidR="00BC467B" w:rsidRPr="00BC467B" w:rsidSect="00BC46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67B"/>
    <w:rsid w:val="00614EF7"/>
    <w:rsid w:val="00BC467B"/>
    <w:rsid w:val="00DB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81CA0"/>
  <w15:chartTrackingRefBased/>
  <w15:docId w15:val="{07588278-2B5B-4474-B45A-B57AB25F6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BC467B"/>
    <w:pPr>
      <w:spacing w:after="240" w:line="276" w:lineRule="auto"/>
    </w:pPr>
    <w:rPr>
      <w:rFonts w:ascii="Arial" w:eastAsia="Times New Roman" w:hAnsi="Arial" w:cs="Arial"/>
      <w:sz w:val="20"/>
      <w:szCs w:val="20"/>
    </w:rPr>
  </w:style>
  <w:style w:type="paragraph" w:styleId="NoSpacing">
    <w:name w:val="No Spacing"/>
    <w:uiPriority w:val="1"/>
    <w:qFormat/>
    <w:rsid w:val="00BC46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Hofrichter</dc:creator>
  <cp:keywords/>
  <dc:description/>
  <cp:lastModifiedBy>Michael Hofrichter</cp:lastModifiedBy>
  <cp:revision>1</cp:revision>
  <dcterms:created xsi:type="dcterms:W3CDTF">2020-03-19T19:34:00Z</dcterms:created>
  <dcterms:modified xsi:type="dcterms:W3CDTF">2020-03-19T19:47:00Z</dcterms:modified>
</cp:coreProperties>
</file>